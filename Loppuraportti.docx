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A3DCC" w14:textId="7F416E70" w:rsidR="00F348DF" w:rsidRDefault="00BB00FE" w:rsidP="00BB00F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Asiakkaan haluamat n</w:t>
      </w:r>
      <w:r w:rsidR="00B77FAD" w:rsidRPr="00B77FAD">
        <w:rPr>
          <w:rFonts w:asciiTheme="majorHAnsi" w:hAnsiTheme="majorHAnsi" w:cstheme="majorHAnsi"/>
          <w:sz w:val="40"/>
          <w:szCs w:val="40"/>
        </w:rPr>
        <w:t>ettisivun muutokset</w:t>
      </w:r>
    </w:p>
    <w:p w14:paraId="0241AD3B" w14:textId="77777777" w:rsidR="00B77FAD" w:rsidRDefault="00B77FAD">
      <w:pPr>
        <w:rPr>
          <w:rFonts w:cstheme="minorHAnsi"/>
          <w:sz w:val="28"/>
          <w:szCs w:val="28"/>
        </w:rPr>
      </w:pPr>
    </w:p>
    <w:p w14:paraId="2C9F560D" w14:textId="2FA033DD" w:rsidR="00BA638C" w:rsidRDefault="00B77F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Asiakkaan pyynnöstä tehty muutoksia ja korjauksia </w:t>
      </w:r>
      <w:hyperlink r:id="rId7" w:history="1">
        <w:r w:rsidRPr="006F2963">
          <w:rPr>
            <w:rStyle w:val="Hyperlinkki"/>
            <w:rFonts w:cstheme="minorHAnsi"/>
            <w:sz w:val="28"/>
            <w:szCs w:val="28"/>
          </w:rPr>
          <w:t>http://www.pkpirttiry.fi/</w:t>
        </w:r>
      </w:hyperlink>
      <w:r>
        <w:rPr>
          <w:rFonts w:cstheme="minorHAnsi"/>
          <w:sz w:val="28"/>
          <w:szCs w:val="28"/>
        </w:rPr>
        <w:t xml:space="preserve"> nettisivuille</w:t>
      </w:r>
      <w:r w:rsidR="00BA638C">
        <w:rPr>
          <w:rFonts w:cstheme="minorHAnsi"/>
          <w:sz w:val="28"/>
          <w:szCs w:val="28"/>
        </w:rPr>
        <w:t>. Toivomuksena oli muun</w:t>
      </w:r>
      <w:r w:rsidR="00BB00FE">
        <w:rPr>
          <w:rFonts w:cstheme="minorHAnsi"/>
          <w:sz w:val="28"/>
          <w:szCs w:val="28"/>
        </w:rPr>
        <w:t xml:space="preserve"> </w:t>
      </w:r>
      <w:r w:rsidR="00BA638C">
        <w:rPr>
          <w:rFonts w:cstheme="minorHAnsi"/>
          <w:sz w:val="28"/>
          <w:szCs w:val="28"/>
        </w:rPr>
        <w:t>m</w:t>
      </w:r>
      <w:r w:rsidR="00BB00FE">
        <w:rPr>
          <w:rFonts w:cstheme="minorHAnsi"/>
          <w:sz w:val="28"/>
          <w:szCs w:val="28"/>
        </w:rPr>
        <w:t>u</w:t>
      </w:r>
      <w:r w:rsidR="00BA638C">
        <w:rPr>
          <w:rFonts w:cstheme="minorHAnsi"/>
          <w:sz w:val="28"/>
          <w:szCs w:val="28"/>
        </w:rPr>
        <w:t>assa sivujen ulkoasuun, sisältöön ja toimivuuteen liittyviä muokkauksia.</w:t>
      </w:r>
    </w:p>
    <w:p w14:paraId="26DDD617" w14:textId="4FB00AEE" w:rsidR="00AB74E9" w:rsidRDefault="00AB74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Prosessiin kuului lähdekoodin muokkaamista ja tietokantaan tehtyjä pieniä muutoksia.</w:t>
      </w:r>
    </w:p>
    <w:p w14:paraId="77B4EB3E" w14:textId="77777777" w:rsidR="00BA638C" w:rsidRDefault="00BA638C">
      <w:pPr>
        <w:rPr>
          <w:rFonts w:cstheme="minorHAnsi"/>
          <w:sz w:val="28"/>
          <w:szCs w:val="28"/>
        </w:rPr>
      </w:pPr>
    </w:p>
    <w:p w14:paraId="21AFBA03" w14:textId="4393BB7C" w:rsidR="00BA638C" w:rsidRDefault="00BA638C" w:rsidP="00BB00FE">
      <w:pPr>
        <w:jc w:val="center"/>
        <w:rPr>
          <w:rFonts w:asciiTheme="majorHAnsi" w:hAnsiTheme="majorHAnsi" w:cstheme="majorHAnsi"/>
          <w:sz w:val="40"/>
          <w:szCs w:val="40"/>
        </w:rPr>
      </w:pPr>
      <w:r w:rsidRPr="00BB00FE">
        <w:rPr>
          <w:rFonts w:asciiTheme="majorHAnsi" w:hAnsiTheme="majorHAnsi" w:cstheme="majorHAnsi"/>
          <w:sz w:val="40"/>
          <w:szCs w:val="40"/>
        </w:rPr>
        <w:t>Testaus</w:t>
      </w:r>
    </w:p>
    <w:p w14:paraId="78B8D81E" w14:textId="77777777" w:rsidR="00BB00FE" w:rsidRDefault="00BB00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Muutokset testattu toimiviksi ensin omalla palvelimella.</w:t>
      </w:r>
    </w:p>
    <w:p w14:paraId="158C525A" w14:textId="6BCCD7A1" w:rsidR="00BB00FE" w:rsidRPr="00BC3970" w:rsidRDefault="00BC3970" w:rsidP="00BC3970">
      <w:pPr>
        <w:rPr>
          <w:rFonts w:cstheme="minorHAnsi"/>
          <w:sz w:val="28"/>
          <w:szCs w:val="28"/>
        </w:rPr>
      </w:pPr>
      <w:r w:rsidRPr="00BC3970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</w:t>
      </w:r>
      <w:r w:rsidR="00BB00FE" w:rsidRPr="00BC3970">
        <w:rPr>
          <w:rFonts w:cstheme="minorHAnsi"/>
          <w:sz w:val="28"/>
          <w:szCs w:val="28"/>
        </w:rPr>
        <w:t xml:space="preserve">Käyttöönotto &gt; </w:t>
      </w:r>
    </w:p>
    <w:p w14:paraId="6D7FD808" w14:textId="77777777" w:rsidR="00B77FAD" w:rsidRDefault="002929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Käyttöönoton jälkeen sivujen toimivuus testattu Google Chrome ja Microsoft Edge -selaimilla.</w:t>
      </w:r>
    </w:p>
    <w:p w14:paraId="5C8FAE08" w14:textId="76B09ED6" w:rsidR="0029290E" w:rsidRDefault="0029290E">
      <w:pPr>
        <w:rPr>
          <w:rFonts w:cstheme="minorHAnsi"/>
          <w:sz w:val="28"/>
          <w:szCs w:val="28"/>
        </w:rPr>
      </w:pPr>
    </w:p>
    <w:p w14:paraId="3DF29D64" w14:textId="331282F4" w:rsidR="005E703B" w:rsidRDefault="002929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Myös mobiilitoimivuus on testattu Google Chrome ja </w:t>
      </w:r>
    </w:p>
    <w:p w14:paraId="4486A624" w14:textId="24791BDC" w:rsidR="005E703B" w:rsidRDefault="002929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Mozilla Firefox</w:t>
      </w:r>
      <w:r w:rsidR="005E703B">
        <w:rPr>
          <w:rFonts w:cstheme="minorHAnsi"/>
          <w:sz w:val="28"/>
          <w:szCs w:val="28"/>
        </w:rPr>
        <w:t xml:space="preserve"> -selaimilla</w:t>
      </w:r>
      <w:r w:rsidR="00BB00FE">
        <w:rPr>
          <w:rFonts w:cstheme="minorHAnsi"/>
          <w:sz w:val="28"/>
          <w:szCs w:val="28"/>
        </w:rPr>
        <w:t>.</w:t>
      </w:r>
    </w:p>
    <w:p w14:paraId="776349D0" w14:textId="6DB48945" w:rsidR="008941B0" w:rsidRDefault="00895F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713B303" w14:textId="58C5690C" w:rsidR="008941B0" w:rsidRPr="004713FF" w:rsidRDefault="008941B0" w:rsidP="00BB00FE">
      <w:pPr>
        <w:jc w:val="center"/>
        <w:rPr>
          <w:rFonts w:cstheme="minorHAnsi"/>
          <w:sz w:val="40"/>
          <w:szCs w:val="40"/>
        </w:rPr>
      </w:pPr>
      <w:r w:rsidRPr="004713FF">
        <w:rPr>
          <w:rFonts w:asciiTheme="majorHAnsi" w:hAnsiTheme="majorHAnsi" w:cstheme="majorHAnsi"/>
          <w:sz w:val="40"/>
          <w:szCs w:val="40"/>
        </w:rPr>
        <w:t>Parannettavaa / Ideoita</w:t>
      </w:r>
    </w:p>
    <w:p w14:paraId="09C75D13" w14:textId="3AF6EC31" w:rsidR="002F08F0" w:rsidRDefault="008941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5054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Tulevaisuudessa sivulle voisi lisätä mahdollisen logon </w:t>
      </w:r>
      <w:proofErr w:type="spellStart"/>
      <w:r>
        <w:rPr>
          <w:rFonts w:cstheme="minorHAnsi"/>
          <w:sz w:val="28"/>
          <w:szCs w:val="28"/>
        </w:rPr>
        <w:t>headeriin</w:t>
      </w:r>
      <w:proofErr w:type="spellEnd"/>
      <w:r w:rsidR="00895FDF">
        <w:rPr>
          <w:rFonts w:cstheme="minorHAnsi"/>
          <w:sz w:val="28"/>
          <w:szCs w:val="28"/>
        </w:rPr>
        <w:t xml:space="preserve"> tai </w:t>
      </w:r>
    </w:p>
    <w:p w14:paraId="404A535B" w14:textId="25A986FE" w:rsidR="00B77FAD" w:rsidRDefault="005054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95FDF">
        <w:rPr>
          <w:rFonts w:cstheme="minorHAnsi"/>
          <w:sz w:val="28"/>
          <w:szCs w:val="28"/>
        </w:rPr>
        <w:t>muuhun kohtaan</w:t>
      </w:r>
      <w:r w:rsidR="008941B0">
        <w:rPr>
          <w:rFonts w:cstheme="minorHAnsi"/>
          <w:sz w:val="28"/>
          <w:szCs w:val="28"/>
        </w:rPr>
        <w:t>, jos organisaatio sellaisen jossakin vaiheessa tuottaa</w:t>
      </w:r>
    </w:p>
    <w:p w14:paraId="7E6C9F66" w14:textId="77777777" w:rsidR="008941B0" w:rsidRDefault="008941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Hakupalkki, sivua voisi navigoida etsimällä haluamansa</w:t>
      </w:r>
      <w:r w:rsidR="00895FDF">
        <w:rPr>
          <w:rFonts w:cstheme="minorHAnsi"/>
          <w:sz w:val="28"/>
          <w:szCs w:val="28"/>
        </w:rPr>
        <w:t xml:space="preserve"> tieto avainsanoilla</w:t>
      </w:r>
    </w:p>
    <w:p w14:paraId="282C07FD" w14:textId="77777777" w:rsidR="00895FDF" w:rsidRDefault="00895F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Mahdollinen ulkoasun uudistus</w:t>
      </w:r>
    </w:p>
    <w:p w14:paraId="3C3B392C" w14:textId="77777777" w:rsidR="00895FDF" w:rsidRDefault="00895F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…</w:t>
      </w:r>
    </w:p>
    <w:p w14:paraId="470D12AB" w14:textId="77777777" w:rsidR="00895FDF" w:rsidRDefault="00895FDF">
      <w:pPr>
        <w:rPr>
          <w:rFonts w:cstheme="minorHAnsi"/>
          <w:sz w:val="28"/>
          <w:szCs w:val="28"/>
        </w:rPr>
      </w:pPr>
    </w:p>
    <w:p w14:paraId="380C34CB" w14:textId="77777777" w:rsidR="008E2612" w:rsidRDefault="00895FDF" w:rsidP="008E261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VERSIONHALLINTA</w:t>
      </w:r>
    </w:p>
    <w:p w14:paraId="0B418AF5" w14:textId="4C4617CF" w:rsidR="00895FDF" w:rsidRDefault="00895FDF" w:rsidP="008E261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Nykyiset päivitetyt sivut löyty</w:t>
      </w:r>
      <w:r w:rsidR="00BB00FE">
        <w:rPr>
          <w:rFonts w:cstheme="minorHAnsi"/>
          <w:sz w:val="28"/>
          <w:szCs w:val="28"/>
        </w:rPr>
        <w:t>vät</w:t>
      </w:r>
      <w:r w:rsidR="0013659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datamonnit/pirtti-team</w:t>
      </w:r>
      <w:r w:rsidR="002F08F0">
        <w:rPr>
          <w:rFonts w:cstheme="minorHAnsi"/>
          <w:sz w:val="28"/>
          <w:szCs w:val="28"/>
        </w:rPr>
        <w:t xml:space="preserve"> &gt; datamonnit/pirtti</w:t>
      </w:r>
      <w:r>
        <w:rPr>
          <w:rFonts w:cstheme="minorHAnsi"/>
          <w:sz w:val="28"/>
          <w:szCs w:val="28"/>
        </w:rPr>
        <w:t xml:space="preserve"> GitHubista</w:t>
      </w:r>
      <w:r w:rsidR="0013659F">
        <w:rPr>
          <w:rFonts w:cstheme="minorHAnsi"/>
          <w:sz w:val="28"/>
          <w:szCs w:val="28"/>
        </w:rPr>
        <w:t>.</w:t>
      </w:r>
    </w:p>
    <w:p w14:paraId="6C7C8F2D" w14:textId="77777777" w:rsidR="008941B0" w:rsidRPr="008941B0" w:rsidRDefault="008941B0">
      <w:pPr>
        <w:rPr>
          <w:rFonts w:cstheme="minorHAnsi"/>
          <w:sz w:val="28"/>
          <w:szCs w:val="28"/>
        </w:rPr>
      </w:pPr>
    </w:p>
    <w:sectPr w:rsidR="008941B0" w:rsidRPr="008941B0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90DAE" w14:textId="77777777" w:rsidR="00194F29" w:rsidRDefault="00194F29" w:rsidP="00BB00FE">
      <w:pPr>
        <w:spacing w:after="0" w:line="240" w:lineRule="auto"/>
      </w:pPr>
      <w:r>
        <w:separator/>
      </w:r>
    </w:p>
  </w:endnote>
  <w:endnote w:type="continuationSeparator" w:id="0">
    <w:p w14:paraId="2D84D655" w14:textId="77777777" w:rsidR="00194F29" w:rsidRDefault="00194F29" w:rsidP="00BB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472E9" w14:textId="77777777" w:rsidR="00194F29" w:rsidRDefault="00194F29" w:rsidP="00BB00FE">
      <w:pPr>
        <w:spacing w:after="0" w:line="240" w:lineRule="auto"/>
      </w:pPr>
      <w:r>
        <w:separator/>
      </w:r>
    </w:p>
  </w:footnote>
  <w:footnote w:type="continuationSeparator" w:id="0">
    <w:p w14:paraId="70FA683E" w14:textId="77777777" w:rsidR="00194F29" w:rsidRDefault="00194F29" w:rsidP="00BB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AA8BA" w14:textId="2D62D467" w:rsidR="00BB00FE" w:rsidRDefault="00194F29">
    <w:pPr>
      <w:pStyle w:val="Yltunniste"/>
      <w:jc w:val="right"/>
      <w:rPr>
        <w:color w:val="4472C4" w:themeColor="accent1"/>
      </w:rPr>
    </w:pPr>
    <w:sdt>
      <w:sdtPr>
        <w:rPr>
          <w:color w:val="4472C4" w:themeColor="accent1"/>
        </w:rPr>
        <w:alias w:val="Otsikko"/>
        <w:tag w:val=""/>
        <w:id w:val="664756013"/>
        <w:placeholder>
          <w:docPart w:val="416402EAB1714C77BCE41FD74E20B0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00FE">
          <w:rPr>
            <w:color w:val="4472C4" w:themeColor="accent1"/>
          </w:rPr>
          <w:t>5.3.2021</w:t>
        </w:r>
      </w:sdtContent>
    </w:sdt>
    <w:r w:rsidR="00BB00F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Tekijä"/>
        <w:tag w:val=""/>
        <w:id w:val="-1677181147"/>
        <w:placeholder>
          <w:docPart w:val="67B36079D939457993EAA2CF3467B06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713FF">
          <w:rPr>
            <w:color w:val="4472C4" w:themeColor="accent1"/>
          </w:rPr>
          <w:t>Eppu Sipinen</w:t>
        </w:r>
      </w:sdtContent>
    </w:sdt>
  </w:p>
  <w:p w14:paraId="500EDF24" w14:textId="77777777" w:rsidR="00BB00FE" w:rsidRDefault="00BB00FE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44E5"/>
    <w:multiLevelType w:val="hybridMultilevel"/>
    <w:tmpl w:val="723840CE"/>
    <w:lvl w:ilvl="0" w:tplc="689CC59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3B"/>
    <w:rsid w:val="0013659F"/>
    <w:rsid w:val="00194F29"/>
    <w:rsid w:val="00210BB2"/>
    <w:rsid w:val="0029290E"/>
    <w:rsid w:val="002F08F0"/>
    <w:rsid w:val="004713FF"/>
    <w:rsid w:val="005054F2"/>
    <w:rsid w:val="005E703B"/>
    <w:rsid w:val="00650693"/>
    <w:rsid w:val="008941B0"/>
    <w:rsid w:val="00895FDF"/>
    <w:rsid w:val="008E2612"/>
    <w:rsid w:val="00AB74E9"/>
    <w:rsid w:val="00B77FAD"/>
    <w:rsid w:val="00BA638C"/>
    <w:rsid w:val="00BB00FE"/>
    <w:rsid w:val="00BC3970"/>
    <w:rsid w:val="00F3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A4AE"/>
  <w15:chartTrackingRefBased/>
  <w15:docId w15:val="{1D0D77F8-79C4-47A8-9A71-1454754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B77FA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77FA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77FAD"/>
    <w:rPr>
      <w:color w:val="954F72" w:themeColor="followed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BB00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B00FE"/>
  </w:style>
  <w:style w:type="paragraph" w:styleId="Alatunniste">
    <w:name w:val="footer"/>
    <w:basedOn w:val="Normaali"/>
    <w:link w:val="AlatunnisteChar"/>
    <w:uiPriority w:val="99"/>
    <w:unhideWhenUsed/>
    <w:rsid w:val="00BB00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B00FE"/>
  </w:style>
  <w:style w:type="paragraph" w:styleId="Luettelokappale">
    <w:name w:val="List Paragraph"/>
    <w:basedOn w:val="Normaali"/>
    <w:uiPriority w:val="34"/>
    <w:qFormat/>
    <w:rsid w:val="0050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kpirttiry.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pus\Downloads\dokumentoitu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6402EAB1714C77BCE41FD74E20B0C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4E4F964-B559-46EA-8400-414DF52AEAFE}"/>
      </w:docPartPr>
      <w:docPartBody>
        <w:p w:rsidR="009551C6" w:rsidRDefault="00B139D5" w:rsidP="00B139D5">
          <w:pPr>
            <w:pStyle w:val="416402EAB1714C77BCE41FD74E20B0C2"/>
          </w:pPr>
          <w:r>
            <w:rPr>
              <w:color w:val="4472C4" w:themeColor="accent1"/>
            </w:rPr>
            <w:t>[Tiedoston otsikko]</w:t>
          </w:r>
        </w:p>
      </w:docPartBody>
    </w:docPart>
    <w:docPart>
      <w:docPartPr>
        <w:name w:val="67B36079D939457993EAA2CF3467B06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F1F3975-493D-4534-8BCF-2E4319FA0C66}"/>
      </w:docPartPr>
      <w:docPartBody>
        <w:p w:rsidR="009551C6" w:rsidRDefault="00B139D5" w:rsidP="00B139D5">
          <w:pPr>
            <w:pStyle w:val="67B36079D939457993EAA2CF3467B064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D5"/>
    <w:rsid w:val="001E3727"/>
    <w:rsid w:val="00310987"/>
    <w:rsid w:val="009551C6"/>
    <w:rsid w:val="00B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416402EAB1714C77BCE41FD74E20B0C2">
    <w:name w:val="416402EAB1714C77BCE41FD74E20B0C2"/>
    <w:rsid w:val="00B139D5"/>
  </w:style>
  <w:style w:type="paragraph" w:customStyle="1" w:styleId="67B36079D939457993EAA2CF3467B064">
    <w:name w:val="67B36079D939457993EAA2CF3467B064"/>
    <w:rsid w:val="00B13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dokumentoituna</Template>
  <TotalTime>21</TotalTime>
  <Pages>2</Pages>
  <Words>110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5.3.2021</dc:title>
  <dc:subject/>
  <dc:creator>Eppu Sipinen</dc:creator>
  <cp:keywords/>
  <dc:description/>
  <cp:lastModifiedBy>eppu.sipinen00@gmail.com</cp:lastModifiedBy>
  <cp:revision>10</cp:revision>
  <dcterms:created xsi:type="dcterms:W3CDTF">2021-04-05T22:02:00Z</dcterms:created>
  <dcterms:modified xsi:type="dcterms:W3CDTF">2021-04-06T10:44:00Z</dcterms:modified>
</cp:coreProperties>
</file>